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C56DA" w14:paraId="22C7D597" w14:textId="77777777" w:rsidTr="000B1F6B">
        <w:tc>
          <w:tcPr>
            <w:tcW w:w="3600" w:type="dxa"/>
          </w:tcPr>
          <w:p w14:paraId="0A3695E1" w14:textId="3C348DEA" w:rsidR="00DC56DA" w:rsidRDefault="00DC56DA" w:rsidP="000B1F6B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03D33A" wp14:editId="1EEAD077">
                      <wp:extent cx="2141855" cy="2451100"/>
                      <wp:effectExtent l="19050" t="19050" r="29845" b="4445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1855" cy="24511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33FCDF" id="Oval 2" o:spid="_x0000_s1026" alt="Title: Professional Headshot of Man" style="width:168.65pt;height:1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793DE546" w14:textId="4644CCCE" w:rsidR="00F002AC" w:rsidRDefault="00F002AC" w:rsidP="000B1F6B">
            <w:pPr>
              <w:pStyle w:val="Heading3"/>
            </w:pPr>
          </w:p>
          <w:sdt>
            <w:sdtPr>
              <w:id w:val="-1711873194"/>
              <w:placeholder>
                <w:docPart w:val="549BB2A851C541F0B380281187D7B563"/>
              </w:placeholder>
              <w:temporary/>
              <w:showingPlcHdr/>
              <w15:appearance w15:val="hidden"/>
            </w:sdtPr>
            <w:sdtEndPr/>
            <w:sdtContent>
              <w:p w14:paraId="6B2084F2" w14:textId="613EEE32" w:rsidR="00DC56DA" w:rsidRDefault="00DC56DA" w:rsidP="000B1F6B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6B304B0" w14:textId="456F6235" w:rsidR="001F22F1" w:rsidRDefault="00DC56DA" w:rsidP="000B1F6B">
            <w:r>
              <w:t>Professional with Master’s degree in Information Technology, passionate about learning new technologie</w:t>
            </w:r>
            <w:r w:rsidR="00F43E8A">
              <w:t>s</w:t>
            </w:r>
            <w:r>
              <w:t xml:space="preserve">. </w:t>
            </w:r>
          </w:p>
          <w:p w14:paraId="6405B7B2" w14:textId="2FB9D1D1" w:rsidR="00DC56DA" w:rsidRDefault="00DC56DA" w:rsidP="000B1F6B">
            <w:r>
              <w:t>Proficient in handling multiple assignments through collaboration with technical teams with a goal-oriented &amp; innovative approach.</w:t>
            </w:r>
          </w:p>
          <w:p w14:paraId="6A46DD85" w14:textId="77777777" w:rsidR="001F22F1" w:rsidRDefault="001F22F1" w:rsidP="000B1F6B">
            <w:pPr>
              <w:pStyle w:val="Heading3"/>
            </w:pPr>
          </w:p>
          <w:sdt>
            <w:sdtPr>
              <w:id w:val="-1954003311"/>
              <w:placeholder>
                <w:docPart w:val="BDDB2B1C4FDD4C66BBCFD363FACF240F"/>
              </w:placeholder>
              <w:temporary/>
              <w:showingPlcHdr/>
              <w15:appearance w15:val="hidden"/>
            </w:sdtPr>
            <w:sdtEndPr/>
            <w:sdtContent>
              <w:p w14:paraId="4A651E33" w14:textId="319989C3" w:rsidR="00DC56DA" w:rsidRPr="00CB0055" w:rsidRDefault="00DC56DA" w:rsidP="000B1F6B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78917EA1A7B44FE9A0EE09CDDE3BCE3"/>
              </w:placeholder>
              <w:temporary/>
              <w:showingPlcHdr/>
              <w15:appearance w15:val="hidden"/>
            </w:sdtPr>
            <w:sdtEndPr/>
            <w:sdtContent>
              <w:p w14:paraId="24447201" w14:textId="77777777" w:rsidR="00DC56DA" w:rsidRDefault="00DC56DA" w:rsidP="000B1F6B">
                <w:r w:rsidRPr="004D3011">
                  <w:t>PHONE:</w:t>
                </w:r>
              </w:p>
            </w:sdtContent>
          </w:sdt>
          <w:p w14:paraId="70D66448" w14:textId="63DC5F4F" w:rsidR="00DC56DA" w:rsidRDefault="00DC56DA" w:rsidP="000B1F6B">
            <w:r>
              <w:t>+91-8879495360</w:t>
            </w:r>
          </w:p>
          <w:p w14:paraId="2742C2D7" w14:textId="26E5A03E" w:rsidR="00DC56DA" w:rsidRDefault="00DC56DA" w:rsidP="000B1F6B"/>
          <w:sdt>
            <w:sdtPr>
              <w:id w:val="-240260293"/>
              <w:placeholder>
                <w:docPart w:val="8B96488E871F46C2918F2654D7F7853B"/>
              </w:placeholder>
              <w:temporary/>
              <w:showingPlcHdr/>
              <w15:appearance w15:val="hidden"/>
            </w:sdtPr>
            <w:sdtEndPr/>
            <w:sdtContent>
              <w:p w14:paraId="47396B80" w14:textId="77777777" w:rsidR="00DC56DA" w:rsidRDefault="00DC56DA" w:rsidP="000B1F6B">
                <w:r w:rsidRPr="004D3011">
                  <w:t>EMAIL:</w:t>
                </w:r>
              </w:p>
            </w:sdtContent>
          </w:sdt>
          <w:p w14:paraId="7EF59DF6" w14:textId="51E5598A" w:rsidR="001F22F1" w:rsidRDefault="00AB2230" w:rsidP="00534D6D">
            <w:hyperlink r:id="rId9" w:history="1">
              <w:r w:rsidR="00534D6D" w:rsidRPr="00B407A6">
                <w:rPr>
                  <w:rStyle w:val="Hyperlink"/>
                </w:rPr>
                <w:t>madhuri1710@gmail.com</w:t>
              </w:r>
            </w:hyperlink>
          </w:p>
          <w:p w14:paraId="6938EE2F" w14:textId="19610BB5" w:rsidR="00534D6D" w:rsidRDefault="00534D6D" w:rsidP="00534D6D"/>
          <w:p w14:paraId="26EE00E6" w14:textId="77777777" w:rsidR="00534D6D" w:rsidRDefault="00534D6D" w:rsidP="00534D6D">
            <w:r>
              <w:t>LINKEDIN:</w:t>
            </w:r>
          </w:p>
          <w:p w14:paraId="5E833969" w14:textId="4A6D3879" w:rsidR="00DC56DA" w:rsidRDefault="00AB2230" w:rsidP="00534D6D">
            <w:hyperlink r:id="rId10" w:history="1">
              <w:r w:rsidR="00534D6D" w:rsidRPr="00B407A6">
                <w:rPr>
                  <w:rStyle w:val="Hyperlink"/>
                </w:rPr>
                <w:t>www.linkedin.com/in/madhuriingale/</w:t>
              </w:r>
            </w:hyperlink>
            <w:r w:rsidR="00534D6D" w:rsidRPr="00534D6D">
              <w:t xml:space="preserve"> </w:t>
            </w:r>
          </w:p>
          <w:p w14:paraId="5E5DD55C" w14:textId="6D2354B7" w:rsidR="00534D6D" w:rsidRDefault="00534D6D" w:rsidP="00534D6D"/>
          <w:p w14:paraId="7F75F387" w14:textId="68733C5B" w:rsidR="00534D6D" w:rsidRDefault="00F14AE6" w:rsidP="00534D6D">
            <w:pPr>
              <w:pStyle w:val="Heading3"/>
            </w:pPr>
            <w:r>
              <w:t>Skills</w:t>
            </w:r>
          </w:p>
          <w:p w14:paraId="79979C7C" w14:textId="77777777" w:rsidR="00534D6D" w:rsidRPr="00CB0055" w:rsidRDefault="00534D6D" w:rsidP="00534D6D"/>
          <w:p w14:paraId="5A05AAA4" w14:textId="17F0A6B3" w:rsidR="00F43E8A" w:rsidRDefault="00F43E8A" w:rsidP="00F14AE6">
            <w:r>
              <w:t>Java</w:t>
            </w:r>
          </w:p>
          <w:p w14:paraId="55022B09" w14:textId="4398DA90" w:rsidR="00F14AE6" w:rsidRDefault="00F14AE6" w:rsidP="00F14AE6">
            <w:r>
              <w:t>HTML, CSS3</w:t>
            </w:r>
          </w:p>
          <w:p w14:paraId="4F39CC90" w14:textId="77777777" w:rsidR="00F14AE6" w:rsidRDefault="00F14AE6" w:rsidP="00F14AE6">
            <w:r>
              <w:t>JavaScript</w:t>
            </w:r>
          </w:p>
          <w:p w14:paraId="77699769" w14:textId="77777777" w:rsidR="00F14AE6" w:rsidRDefault="00F14AE6" w:rsidP="00F14AE6">
            <w:r>
              <w:t>React</w:t>
            </w:r>
          </w:p>
          <w:p w14:paraId="28E294F3" w14:textId="77777777" w:rsidR="00F14AE6" w:rsidRDefault="00F14AE6" w:rsidP="00F14AE6">
            <w:r>
              <w:t>Product Development</w:t>
            </w:r>
          </w:p>
          <w:p w14:paraId="17790738" w14:textId="77777777" w:rsidR="00F14AE6" w:rsidRDefault="00F14AE6" w:rsidP="00F14AE6">
            <w:r>
              <w:t>Product Process Flow</w:t>
            </w:r>
          </w:p>
          <w:p w14:paraId="6291802F" w14:textId="1916BA20" w:rsidR="00534D6D" w:rsidRDefault="00F14AE6" w:rsidP="00F14AE6">
            <w:r>
              <w:t>Market Research</w:t>
            </w:r>
          </w:p>
          <w:p w14:paraId="352A54BE" w14:textId="77777777" w:rsidR="00534D6D" w:rsidRDefault="00534D6D" w:rsidP="000B1F6B"/>
          <w:p w14:paraId="1A59D970" w14:textId="77777777" w:rsidR="00534D6D" w:rsidRDefault="00534D6D" w:rsidP="00534D6D">
            <w:pPr>
              <w:pStyle w:val="Heading3"/>
            </w:pPr>
          </w:p>
          <w:p w14:paraId="44B1CA3F" w14:textId="77777777" w:rsidR="00534D6D" w:rsidRDefault="00534D6D" w:rsidP="00534D6D">
            <w:pPr>
              <w:pStyle w:val="Heading3"/>
            </w:pPr>
          </w:p>
          <w:p w14:paraId="2711631A" w14:textId="77777777" w:rsidR="00534D6D" w:rsidRDefault="00534D6D" w:rsidP="00534D6D">
            <w:pPr>
              <w:pStyle w:val="Heading3"/>
            </w:pPr>
          </w:p>
          <w:p w14:paraId="4759D8D6" w14:textId="77777777" w:rsidR="00534D6D" w:rsidRDefault="00534D6D" w:rsidP="00534D6D">
            <w:pPr>
              <w:pStyle w:val="Heading3"/>
            </w:pPr>
          </w:p>
          <w:p w14:paraId="27929A37" w14:textId="77777777" w:rsidR="00534D6D" w:rsidRDefault="00534D6D" w:rsidP="00534D6D">
            <w:pPr>
              <w:pStyle w:val="Heading3"/>
            </w:pPr>
          </w:p>
          <w:p w14:paraId="6613E04A" w14:textId="708585B1" w:rsidR="00534D6D" w:rsidRDefault="00F14AE6" w:rsidP="00534D6D">
            <w:pPr>
              <w:pStyle w:val="Heading3"/>
            </w:pPr>
            <w:r>
              <w:t>Hobbies</w:t>
            </w:r>
          </w:p>
          <w:p w14:paraId="158102F7" w14:textId="54CE007D" w:rsidR="00534D6D" w:rsidRPr="00534D6D" w:rsidRDefault="00F14AE6" w:rsidP="00534D6D">
            <w:r>
              <w:t>Dancing, Music &amp; Movies</w:t>
            </w:r>
          </w:p>
        </w:tc>
        <w:tc>
          <w:tcPr>
            <w:tcW w:w="720" w:type="dxa"/>
          </w:tcPr>
          <w:p w14:paraId="115B8CA2" w14:textId="77777777" w:rsidR="00DC56DA" w:rsidRDefault="00DC56DA" w:rsidP="000B1F6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F84C244" w14:textId="77777777" w:rsidR="00F002AC" w:rsidRDefault="00F002AC" w:rsidP="000B1F6B">
            <w:pPr>
              <w:rPr>
                <w:b/>
                <w:bCs/>
                <w:sz w:val="48"/>
                <w:szCs w:val="48"/>
              </w:rPr>
            </w:pPr>
          </w:p>
          <w:p w14:paraId="4149F087" w14:textId="77777777" w:rsidR="00F002AC" w:rsidRDefault="00F002AC" w:rsidP="000B1F6B">
            <w:pPr>
              <w:rPr>
                <w:b/>
                <w:bCs/>
                <w:sz w:val="48"/>
                <w:szCs w:val="48"/>
              </w:rPr>
            </w:pPr>
          </w:p>
          <w:p w14:paraId="002EE099" w14:textId="231D9781" w:rsidR="00DC56DA" w:rsidRPr="00003450" w:rsidRDefault="00DC56DA" w:rsidP="000B1F6B">
            <w:pPr>
              <w:rPr>
                <w:b/>
                <w:bCs/>
                <w:sz w:val="48"/>
                <w:szCs w:val="48"/>
              </w:rPr>
            </w:pPr>
            <w:r w:rsidRPr="00003450">
              <w:rPr>
                <w:b/>
                <w:bCs/>
                <w:sz w:val="48"/>
                <w:szCs w:val="48"/>
              </w:rPr>
              <w:t>MADHURI INGALE</w:t>
            </w:r>
          </w:p>
          <w:p w14:paraId="216AF479" w14:textId="7C00BE7E" w:rsidR="00DC56DA" w:rsidRPr="00003450" w:rsidRDefault="00F43E8A" w:rsidP="000B1F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 Developer</w:t>
            </w:r>
          </w:p>
          <w:p w14:paraId="1F3183DA" w14:textId="77777777" w:rsidR="00DC56DA" w:rsidRPr="00D85C0B" w:rsidRDefault="00DC56DA" w:rsidP="000B1F6B"/>
          <w:p w14:paraId="162E05B2" w14:textId="77777777" w:rsidR="00F002AC" w:rsidRDefault="00F002AC" w:rsidP="000B1F6B">
            <w:pPr>
              <w:pStyle w:val="Heading2"/>
            </w:pPr>
          </w:p>
          <w:sdt>
            <w:sdtPr>
              <w:id w:val="1049110328"/>
              <w:placeholder>
                <w:docPart w:val="6A78D1C63C3F4F4BBEB7FA4A47E6ED0C"/>
              </w:placeholder>
              <w:temporary/>
              <w:showingPlcHdr/>
              <w15:appearance w15:val="hidden"/>
            </w:sdtPr>
            <w:sdtEndPr/>
            <w:sdtContent>
              <w:p w14:paraId="499C0568" w14:textId="7B3E0AB7" w:rsidR="00DC56DA" w:rsidRDefault="00DC56DA" w:rsidP="000B1F6B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1883E00" w14:textId="77777777" w:rsidR="00DC56DA" w:rsidRPr="00036450" w:rsidRDefault="00DC56DA" w:rsidP="000B1F6B">
            <w:pPr>
              <w:pStyle w:val="Heading4"/>
            </w:pPr>
            <w:r>
              <w:t>Master in Science IT, Mumbai University</w:t>
            </w:r>
          </w:p>
          <w:p w14:paraId="62BF49F5" w14:textId="77777777" w:rsidR="00DC56DA" w:rsidRPr="00B359E4" w:rsidRDefault="00DC56DA" w:rsidP="000B1F6B">
            <w:pPr>
              <w:pStyle w:val="Date"/>
            </w:pPr>
            <w:r>
              <w:t>2014</w:t>
            </w:r>
            <w:r w:rsidRPr="00B359E4">
              <w:t xml:space="preserve"> - </w:t>
            </w:r>
            <w:r>
              <w:t>2016</w:t>
            </w:r>
          </w:p>
          <w:p w14:paraId="5F85328A" w14:textId="77777777" w:rsidR="00DC56DA" w:rsidRDefault="00DC56DA" w:rsidP="000B1F6B"/>
          <w:p w14:paraId="13F0CB13" w14:textId="77777777" w:rsidR="00DC56DA" w:rsidRDefault="00DC56DA" w:rsidP="000B1F6B"/>
          <w:p w14:paraId="17AB63CF" w14:textId="77777777" w:rsidR="00DC56DA" w:rsidRPr="00B359E4" w:rsidRDefault="00DC56DA" w:rsidP="000B1F6B">
            <w:pPr>
              <w:pStyle w:val="Heading4"/>
            </w:pPr>
            <w:r>
              <w:t>Data Science Professional Degree, Imarticus Learning</w:t>
            </w:r>
          </w:p>
          <w:p w14:paraId="2520AFC0" w14:textId="77777777" w:rsidR="00DC56DA" w:rsidRPr="00B359E4" w:rsidRDefault="00DC56DA" w:rsidP="000B1F6B">
            <w:pPr>
              <w:pStyle w:val="Date"/>
            </w:pPr>
            <w:r>
              <w:t>2017</w:t>
            </w:r>
            <w:r w:rsidRPr="00B359E4">
              <w:t xml:space="preserve"> - </w:t>
            </w:r>
            <w:r>
              <w:t>2018</w:t>
            </w:r>
          </w:p>
          <w:p w14:paraId="72033163" w14:textId="77777777" w:rsidR="00DC56DA" w:rsidRDefault="00DC56DA" w:rsidP="000B1F6B"/>
          <w:sdt>
            <w:sdtPr>
              <w:id w:val="1001553383"/>
              <w:placeholder>
                <w:docPart w:val="F1E38857D84A4260A70B0332B5A2E232"/>
              </w:placeholder>
              <w:temporary/>
              <w:showingPlcHdr/>
              <w15:appearance w15:val="hidden"/>
            </w:sdtPr>
            <w:sdtEndPr/>
            <w:sdtContent>
              <w:p w14:paraId="7F8A9E98" w14:textId="7E9D30D6" w:rsidR="00DC56DA" w:rsidRDefault="00DC56DA" w:rsidP="000B1F6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3F32256" w14:textId="77777777" w:rsidR="00DC56DA" w:rsidRPr="005B3402" w:rsidRDefault="00DC56DA" w:rsidP="000B1F6B">
            <w:pPr>
              <w:pStyle w:val="Heading4"/>
            </w:pPr>
            <w:r>
              <w:t xml:space="preserve">SmartRavens - </w:t>
            </w:r>
            <w:r w:rsidRPr="005B3402">
              <w:t>Manager – Product Development &amp; Operations</w:t>
            </w:r>
          </w:p>
          <w:p w14:paraId="372D9AB9" w14:textId="384493F3" w:rsidR="00DC56DA" w:rsidRDefault="00DC56DA" w:rsidP="000B1F6B">
            <w:pPr>
              <w:pStyle w:val="Date"/>
            </w:pPr>
            <w:r>
              <w:t>July 2019</w:t>
            </w:r>
            <w:r w:rsidRPr="00036450">
              <w:t>–</w:t>
            </w:r>
            <w:r w:rsidR="000C196B">
              <w:t>October</w:t>
            </w:r>
            <w:r>
              <w:t xml:space="preserve"> 2021</w:t>
            </w:r>
          </w:p>
          <w:p w14:paraId="518C2348" w14:textId="23F69DD9" w:rsidR="00B04ABD" w:rsidRDefault="00B04ABD" w:rsidP="00B04ABD"/>
          <w:p w14:paraId="0E376FB6" w14:textId="13207449" w:rsidR="00B04ABD" w:rsidRDefault="00B04ABD" w:rsidP="00B04ABD">
            <w:pPr>
              <w:pStyle w:val="ListParagraph"/>
              <w:numPr>
                <w:ilvl w:val="0"/>
                <w:numId w:val="8"/>
              </w:numPr>
            </w:pPr>
            <w:r>
              <w:t>Modelled and built an automated data driven CRM system for B2B. Created Product Process flow.</w:t>
            </w:r>
          </w:p>
          <w:p w14:paraId="5F19C6CB" w14:textId="77777777" w:rsidR="00B04ABD" w:rsidRDefault="00B04ABD" w:rsidP="00B04ABD">
            <w:pPr>
              <w:pStyle w:val="ListParagraph"/>
            </w:pPr>
          </w:p>
          <w:p w14:paraId="58BE1AE8" w14:textId="7AEC5560" w:rsidR="00B04ABD" w:rsidRDefault="00B04ABD" w:rsidP="00B04ABD">
            <w:pPr>
              <w:pStyle w:val="ListParagraph"/>
              <w:numPr>
                <w:ilvl w:val="0"/>
                <w:numId w:val="8"/>
              </w:numPr>
            </w:pPr>
            <w:r>
              <w:t xml:space="preserve">Designed wireframe for the product using tools such as Figma. </w:t>
            </w:r>
          </w:p>
          <w:p w14:paraId="579438D6" w14:textId="77777777" w:rsidR="00B04ABD" w:rsidRDefault="00B04ABD" w:rsidP="00B04ABD"/>
          <w:p w14:paraId="47124880" w14:textId="111E76BE" w:rsidR="00B04ABD" w:rsidRDefault="00B04ABD" w:rsidP="00B04ABD">
            <w:pPr>
              <w:pStyle w:val="ListParagraph"/>
              <w:numPr>
                <w:ilvl w:val="0"/>
                <w:numId w:val="8"/>
              </w:numPr>
            </w:pPr>
            <w:r>
              <w:t>Product testing including error Handling.</w:t>
            </w:r>
          </w:p>
          <w:p w14:paraId="4A4771FA" w14:textId="77777777" w:rsidR="00B04ABD" w:rsidRPr="00B04ABD" w:rsidRDefault="00B04ABD" w:rsidP="00B04ABD"/>
          <w:p w14:paraId="11C27B35" w14:textId="77777777" w:rsidR="00DC56DA" w:rsidRDefault="00DC56DA" w:rsidP="000B1F6B">
            <w:pPr>
              <w:pStyle w:val="Heading4"/>
            </w:pPr>
            <w:r>
              <w:t>Ritz Outsourcing – Product Manger</w:t>
            </w:r>
          </w:p>
          <w:p w14:paraId="0621AAC6" w14:textId="77777777" w:rsidR="00BD525D" w:rsidRDefault="00DC56DA" w:rsidP="00BD525D">
            <w:pPr>
              <w:pStyle w:val="Heading4"/>
              <w:rPr>
                <w:b w:val="0"/>
                <w:bCs/>
              </w:rPr>
            </w:pPr>
            <w:r w:rsidRPr="005B3402">
              <w:rPr>
                <w:b w:val="0"/>
                <w:bCs/>
              </w:rPr>
              <w:t>August 2017–June 2019</w:t>
            </w:r>
          </w:p>
          <w:p w14:paraId="0BFB0E6A" w14:textId="77777777" w:rsidR="00BD525D" w:rsidRDefault="00BD525D" w:rsidP="00BD525D">
            <w:pPr>
              <w:pStyle w:val="Heading4"/>
              <w:rPr>
                <w:b w:val="0"/>
                <w:bCs/>
              </w:rPr>
            </w:pPr>
          </w:p>
          <w:p w14:paraId="1462ED0A" w14:textId="36483A8D" w:rsidR="000973D1" w:rsidRPr="00BD525D" w:rsidRDefault="000973D1" w:rsidP="00BD525D">
            <w:pPr>
              <w:pStyle w:val="Heading4"/>
              <w:numPr>
                <w:ilvl w:val="0"/>
                <w:numId w:val="4"/>
              </w:numPr>
              <w:rPr>
                <w:b w:val="0"/>
                <w:bCs/>
              </w:rPr>
            </w:pPr>
            <w:r w:rsidRPr="00BD525D">
              <w:rPr>
                <w:b w:val="0"/>
                <w:bCs/>
              </w:rPr>
              <w:t xml:space="preserve">Designed &amp; implemented HRMS (Human Resources Management System) for the company and also worked on its dataset and applied analytical process in order to improve HR Strategy. </w:t>
            </w:r>
          </w:p>
          <w:p w14:paraId="322C51A8" w14:textId="54A12BAB" w:rsidR="000973D1" w:rsidRDefault="000973D1" w:rsidP="00BD525D"/>
          <w:p w14:paraId="69455645" w14:textId="77777777" w:rsidR="000973D1" w:rsidRDefault="000973D1" w:rsidP="00BD525D">
            <w:pPr>
              <w:pStyle w:val="ListParagraph"/>
              <w:numPr>
                <w:ilvl w:val="0"/>
                <w:numId w:val="4"/>
              </w:numPr>
            </w:pPr>
            <w:r>
              <w:t xml:space="preserve">Product Life cycle Management for developing innovative software products for client. </w:t>
            </w:r>
          </w:p>
          <w:p w14:paraId="240B96C5" w14:textId="77777777" w:rsidR="000973D1" w:rsidRDefault="000973D1" w:rsidP="00BD525D"/>
          <w:p w14:paraId="6BA3C726" w14:textId="20B98F05" w:rsidR="000973D1" w:rsidRDefault="000973D1" w:rsidP="00BF789B">
            <w:pPr>
              <w:pStyle w:val="ListParagraph"/>
              <w:numPr>
                <w:ilvl w:val="0"/>
                <w:numId w:val="4"/>
              </w:numPr>
            </w:pPr>
            <w:r>
              <w:t>Coordinating with cross-functional teams understand and articulate the customer requirements into a logically sequenced and optimized product roadmap.</w:t>
            </w:r>
          </w:p>
          <w:p w14:paraId="2C344844" w14:textId="77777777" w:rsidR="00DC56DA" w:rsidRDefault="00DC56DA" w:rsidP="000B1F6B"/>
          <w:p w14:paraId="6CC531B7" w14:textId="77777777" w:rsidR="00DC56DA" w:rsidRPr="004D3011" w:rsidRDefault="00DC56DA" w:rsidP="000B1F6B">
            <w:pPr>
              <w:pStyle w:val="Heading4"/>
              <w:rPr>
                <w:bCs/>
              </w:rPr>
            </w:pPr>
            <w:r>
              <w:t>Synergistic Financials Pvt Ltd</w:t>
            </w:r>
            <w:r w:rsidRPr="004D3011">
              <w:t xml:space="preserve"> </w:t>
            </w:r>
            <w:r>
              <w:t>– Software Engineer</w:t>
            </w:r>
          </w:p>
          <w:p w14:paraId="64113197" w14:textId="77777777" w:rsidR="00DC56DA" w:rsidRPr="004D3011" w:rsidRDefault="00DC56DA" w:rsidP="000B1F6B">
            <w:pPr>
              <w:pStyle w:val="Date"/>
            </w:pPr>
            <w:r>
              <w:t>November 2016</w:t>
            </w:r>
            <w:r w:rsidRPr="004D3011">
              <w:t>–</w:t>
            </w:r>
            <w:r>
              <w:t>August 2017</w:t>
            </w:r>
          </w:p>
          <w:p w14:paraId="2078F5BB" w14:textId="77777777" w:rsidR="00BD525D" w:rsidRDefault="00BD525D" w:rsidP="000B1F6B"/>
          <w:p w14:paraId="5AB67206" w14:textId="06ED24DE" w:rsidR="00BD525D" w:rsidRDefault="000973D1" w:rsidP="00BD525D">
            <w:pPr>
              <w:pStyle w:val="ListParagraph"/>
              <w:numPr>
                <w:ilvl w:val="0"/>
                <w:numId w:val="5"/>
              </w:numPr>
            </w:pPr>
            <w:r>
              <w:t>Responsible for Designing</w:t>
            </w:r>
            <w:r w:rsidR="00653BE4">
              <w:t xml:space="preserve"> and</w:t>
            </w:r>
            <w:r>
              <w:t xml:space="preserve"> Coding of Web applications as per business requirements</w:t>
            </w:r>
            <w:r w:rsidR="0007090A">
              <w:t xml:space="preserve"> using HTML5, CSS# and JavaScript</w:t>
            </w:r>
            <w:r>
              <w:t xml:space="preserve">. </w:t>
            </w:r>
          </w:p>
          <w:p w14:paraId="4001A536" w14:textId="77777777" w:rsidR="00BD525D" w:rsidRDefault="00BD525D" w:rsidP="000B1F6B"/>
          <w:p w14:paraId="7446245B" w14:textId="749682C8" w:rsidR="00BD525D" w:rsidRDefault="000973D1" w:rsidP="00BD525D">
            <w:pPr>
              <w:pStyle w:val="ListParagraph"/>
              <w:numPr>
                <w:ilvl w:val="0"/>
                <w:numId w:val="5"/>
              </w:numPr>
            </w:pPr>
            <w:r>
              <w:t>Crea</w:t>
            </w:r>
            <w:r w:rsidR="0007090A">
              <w:t>ted responsive and adaptive web design</w:t>
            </w:r>
            <w:r>
              <w:t xml:space="preserve">. </w:t>
            </w:r>
          </w:p>
          <w:p w14:paraId="54469D92" w14:textId="77777777" w:rsidR="00BD525D" w:rsidRDefault="00BD525D" w:rsidP="000B1F6B"/>
          <w:p w14:paraId="122C1A80" w14:textId="77777777" w:rsidR="00653BE4" w:rsidRDefault="000973D1" w:rsidP="00BD525D">
            <w:pPr>
              <w:pStyle w:val="ListParagraph"/>
              <w:numPr>
                <w:ilvl w:val="0"/>
                <w:numId w:val="5"/>
              </w:numPr>
            </w:pPr>
            <w:r>
              <w:t>Worked on SQL server &amp; used stored procedures, triggers, and</w:t>
            </w:r>
            <w:r w:rsidR="00BD525D">
              <w:t xml:space="preserve"> </w:t>
            </w:r>
            <w:r>
              <w:t>views to provide structured data.</w:t>
            </w:r>
          </w:p>
          <w:p w14:paraId="41015C71" w14:textId="77777777" w:rsidR="00653BE4" w:rsidRDefault="00653BE4" w:rsidP="00653BE4">
            <w:pPr>
              <w:pStyle w:val="ListParagraph"/>
            </w:pPr>
          </w:p>
          <w:p w14:paraId="02A84E4B" w14:textId="45C0D805" w:rsidR="00DC56DA" w:rsidRPr="004D3011" w:rsidRDefault="000973D1" w:rsidP="00BD525D">
            <w:pPr>
              <w:pStyle w:val="ListParagraph"/>
              <w:numPr>
                <w:ilvl w:val="0"/>
                <w:numId w:val="5"/>
              </w:numPr>
            </w:pPr>
            <w:r>
              <w:t xml:space="preserve"> Documenting &amp; maintaining software functionality</w:t>
            </w:r>
            <w:r w:rsidR="00653BE4">
              <w:t>.</w:t>
            </w:r>
          </w:p>
          <w:p w14:paraId="0DD03DF5" w14:textId="77777777" w:rsidR="00DC56DA" w:rsidRDefault="00DC56DA" w:rsidP="000B1F6B"/>
          <w:p w14:paraId="470113F0" w14:textId="77777777" w:rsidR="00F002AC" w:rsidRDefault="00F002AC" w:rsidP="000B1F6B">
            <w:pPr>
              <w:pStyle w:val="Heading4"/>
            </w:pPr>
          </w:p>
          <w:p w14:paraId="7512FAAA" w14:textId="77777777" w:rsidR="00F002AC" w:rsidRDefault="00F002AC" w:rsidP="000B1F6B">
            <w:pPr>
              <w:pStyle w:val="Heading4"/>
            </w:pPr>
          </w:p>
          <w:p w14:paraId="23380714" w14:textId="77777777" w:rsidR="00F002AC" w:rsidRDefault="00F002AC" w:rsidP="000B1F6B">
            <w:pPr>
              <w:pStyle w:val="Heading4"/>
            </w:pPr>
          </w:p>
          <w:p w14:paraId="0400D637" w14:textId="77777777" w:rsidR="00F002AC" w:rsidRDefault="00F002AC" w:rsidP="000B1F6B">
            <w:pPr>
              <w:pStyle w:val="Heading4"/>
            </w:pPr>
          </w:p>
          <w:p w14:paraId="77404E8A" w14:textId="77777777" w:rsidR="00F002AC" w:rsidRDefault="00F002AC" w:rsidP="000B1F6B">
            <w:pPr>
              <w:pStyle w:val="Heading4"/>
            </w:pPr>
          </w:p>
          <w:p w14:paraId="07BBB801" w14:textId="77777777" w:rsidR="00B04ABD" w:rsidRDefault="00B04ABD" w:rsidP="000B1F6B">
            <w:pPr>
              <w:pStyle w:val="Heading4"/>
            </w:pPr>
          </w:p>
          <w:p w14:paraId="08E5A804" w14:textId="01111769" w:rsidR="00DC56DA" w:rsidRPr="004D3011" w:rsidRDefault="00DC56DA" w:rsidP="000B1F6B">
            <w:pPr>
              <w:pStyle w:val="Heading4"/>
              <w:rPr>
                <w:bCs/>
              </w:rPr>
            </w:pPr>
            <w:r>
              <w:t>Value Direct Pvt Ltd –</w:t>
            </w:r>
            <w:r w:rsidR="00BF789B">
              <w:t xml:space="preserve"> </w:t>
            </w:r>
            <w:r>
              <w:t>Analyst</w:t>
            </w:r>
          </w:p>
          <w:p w14:paraId="6D6B5AEC" w14:textId="77777777" w:rsidR="00DC56DA" w:rsidRPr="004D3011" w:rsidRDefault="00DC56DA" w:rsidP="000B1F6B">
            <w:pPr>
              <w:pStyle w:val="Date"/>
            </w:pPr>
            <w:r>
              <w:t>June 2015</w:t>
            </w:r>
            <w:r w:rsidRPr="004D3011">
              <w:t>–</w:t>
            </w:r>
            <w:r>
              <w:t>December 2015</w:t>
            </w:r>
          </w:p>
          <w:p w14:paraId="5B595CE9" w14:textId="77777777" w:rsidR="00BD525D" w:rsidRDefault="00BD525D" w:rsidP="000B1F6B"/>
          <w:p w14:paraId="35FABEF7" w14:textId="043B9DF0" w:rsidR="00B416BB" w:rsidRDefault="00653BE4" w:rsidP="00653BE4">
            <w:pPr>
              <w:pStyle w:val="ListParagraph"/>
              <w:numPr>
                <w:ilvl w:val="0"/>
                <w:numId w:val="6"/>
              </w:numPr>
            </w:pPr>
            <w:r>
              <w:t>Developed few modules for front-end for Ecommerce websites using HTML and CSS.</w:t>
            </w:r>
            <w:r w:rsidR="00B416BB">
              <w:t xml:space="preserve"> </w:t>
            </w:r>
          </w:p>
          <w:p w14:paraId="5F79B774" w14:textId="77777777" w:rsidR="00B416BB" w:rsidRDefault="00B416BB" w:rsidP="00B416BB">
            <w:pPr>
              <w:pStyle w:val="ListParagraph"/>
            </w:pPr>
          </w:p>
          <w:p w14:paraId="6F7CDF12" w14:textId="4F4D9954" w:rsidR="00B416BB" w:rsidRDefault="00B416BB" w:rsidP="00B416BB">
            <w:pPr>
              <w:pStyle w:val="ListParagraph"/>
              <w:numPr>
                <w:ilvl w:val="0"/>
                <w:numId w:val="6"/>
              </w:numPr>
            </w:pPr>
            <w:r>
              <w:t>Hands-on experience with quality administration.</w:t>
            </w:r>
          </w:p>
          <w:p w14:paraId="6D84351E" w14:textId="77777777" w:rsidR="00B416BB" w:rsidRDefault="00B416BB" w:rsidP="00B416BB">
            <w:pPr>
              <w:pStyle w:val="ListParagraph"/>
            </w:pPr>
          </w:p>
          <w:p w14:paraId="2A6E174A" w14:textId="22DE8193" w:rsidR="00534D6D" w:rsidRDefault="00B416BB" w:rsidP="00B416BB">
            <w:pPr>
              <w:pStyle w:val="ListParagraph"/>
              <w:numPr>
                <w:ilvl w:val="0"/>
                <w:numId w:val="6"/>
              </w:numPr>
            </w:pPr>
            <w:r>
              <w:t>Strong analytical skills, combined with effective communication, organizational skills and planning ability.</w:t>
            </w:r>
          </w:p>
          <w:p w14:paraId="4D1DBB05" w14:textId="77777777" w:rsidR="00B416BB" w:rsidRDefault="00B416BB" w:rsidP="00B416BB">
            <w:pPr>
              <w:pStyle w:val="ListParagraph"/>
              <w:ind w:left="714"/>
              <w:contextualSpacing w:val="0"/>
            </w:pPr>
          </w:p>
          <w:p w14:paraId="04BE42CD" w14:textId="284ACA69" w:rsidR="00BD525D" w:rsidRDefault="000973D1" w:rsidP="00B416BB">
            <w:pPr>
              <w:pStyle w:val="ListParagraph"/>
              <w:numPr>
                <w:ilvl w:val="0"/>
                <w:numId w:val="6"/>
              </w:numPr>
              <w:ind w:left="714" w:hanging="357"/>
              <w:contextualSpacing w:val="0"/>
            </w:pPr>
            <w:r>
              <w:t xml:space="preserve">Understanding of client requirements &amp; formulating requirement documents to coordinating with </w:t>
            </w:r>
            <w:r w:rsidR="00B04ABD">
              <w:t xml:space="preserve">the team </w:t>
            </w:r>
            <w:r>
              <w:t xml:space="preserve">for dashboard &amp; reports preparation. </w:t>
            </w:r>
          </w:p>
          <w:p w14:paraId="4A8BF5C9" w14:textId="563E6FEF" w:rsidR="00DC56DA" w:rsidRPr="004D3011" w:rsidRDefault="00DC56DA" w:rsidP="00B04ABD">
            <w:r w:rsidRPr="004D3011">
              <w:t xml:space="preserve"> </w:t>
            </w:r>
          </w:p>
          <w:p w14:paraId="76610924" w14:textId="77777777" w:rsidR="00DC56DA" w:rsidRDefault="00DC56DA" w:rsidP="000B1F6B"/>
          <w:p w14:paraId="3872E1C0" w14:textId="77777777" w:rsidR="00BD525D" w:rsidRDefault="00BD525D" w:rsidP="000B1F6B">
            <w:pPr>
              <w:pStyle w:val="Heading4"/>
            </w:pPr>
          </w:p>
          <w:p w14:paraId="03A8A437" w14:textId="0B4F7CFA" w:rsidR="00DC56DA" w:rsidRPr="004D3011" w:rsidRDefault="00DC56DA" w:rsidP="000B1F6B">
            <w:pPr>
              <w:pStyle w:val="Heading4"/>
              <w:rPr>
                <w:bCs/>
              </w:rPr>
            </w:pPr>
            <w:r>
              <w:t>Smarte Inc</w:t>
            </w:r>
            <w:r w:rsidRPr="004D3011">
              <w:t xml:space="preserve"> </w:t>
            </w:r>
            <w:r>
              <w:t>– Market Research Analyst</w:t>
            </w:r>
          </w:p>
          <w:p w14:paraId="77B08873" w14:textId="77777777" w:rsidR="00DC56DA" w:rsidRPr="004D3011" w:rsidRDefault="00DC56DA" w:rsidP="000B1F6B">
            <w:pPr>
              <w:pStyle w:val="Date"/>
            </w:pPr>
            <w:r>
              <w:t>September 2013</w:t>
            </w:r>
            <w:r w:rsidRPr="004D3011">
              <w:t>–</w:t>
            </w:r>
            <w:r>
              <w:t>September 2014</w:t>
            </w:r>
          </w:p>
          <w:p w14:paraId="460194FF" w14:textId="77777777" w:rsidR="00BD525D" w:rsidRDefault="00BD525D" w:rsidP="000B1F6B"/>
          <w:p w14:paraId="41045FB5" w14:textId="52273AA4" w:rsidR="000973D1" w:rsidRDefault="000973D1" w:rsidP="00BD525D">
            <w:pPr>
              <w:pStyle w:val="ListParagraph"/>
              <w:numPr>
                <w:ilvl w:val="0"/>
                <w:numId w:val="7"/>
              </w:numPr>
            </w:pPr>
            <w:r>
              <w:t>Creating market research reports on specific products and their targeted markets.</w:t>
            </w:r>
          </w:p>
          <w:p w14:paraId="1F1FB766" w14:textId="77777777" w:rsidR="00BD525D" w:rsidRDefault="00BD525D" w:rsidP="000B1F6B"/>
          <w:p w14:paraId="05BB82E4" w14:textId="0A137C4A" w:rsidR="000973D1" w:rsidRDefault="000973D1" w:rsidP="00BD525D">
            <w:pPr>
              <w:pStyle w:val="ListParagraph"/>
              <w:numPr>
                <w:ilvl w:val="0"/>
                <w:numId w:val="7"/>
              </w:numPr>
            </w:pPr>
            <w:r>
              <w:t>Identifying new industries and sourcing</w:t>
            </w:r>
            <w:r w:rsidR="00BD525D">
              <w:t xml:space="preserve"> </w:t>
            </w:r>
            <w:r>
              <w:t xml:space="preserve">new </w:t>
            </w:r>
            <w:r w:rsidR="00BD525D">
              <w:t>companies</w:t>
            </w:r>
            <w:r>
              <w:t xml:space="preserve"> basis </w:t>
            </w:r>
            <w:r w:rsidR="00BD525D">
              <w:t xml:space="preserve">on </w:t>
            </w:r>
            <w:r>
              <w:t>client requirements.</w:t>
            </w:r>
          </w:p>
          <w:p w14:paraId="01A3AC54" w14:textId="77777777" w:rsidR="00BD525D" w:rsidRDefault="00BD525D" w:rsidP="000B1F6B"/>
          <w:p w14:paraId="4A6FA601" w14:textId="58843BA6" w:rsidR="00DC56DA" w:rsidRPr="004D3011" w:rsidRDefault="000973D1" w:rsidP="00BD525D">
            <w:pPr>
              <w:pStyle w:val="ListParagraph"/>
              <w:numPr>
                <w:ilvl w:val="0"/>
                <w:numId w:val="7"/>
              </w:numPr>
            </w:pPr>
            <w:r>
              <w:t>Processing and analyzing raw data for formulating business reports &amp; dashboards for Senior Management</w:t>
            </w:r>
            <w:r w:rsidR="00DC56DA" w:rsidRPr="004D3011">
              <w:t xml:space="preserve"> </w:t>
            </w:r>
          </w:p>
          <w:p w14:paraId="38404284" w14:textId="77777777" w:rsidR="00DC56DA" w:rsidRDefault="00DC56DA" w:rsidP="000B1F6B"/>
          <w:p w14:paraId="144486BE" w14:textId="77777777" w:rsidR="00DC56DA" w:rsidRDefault="00DC56DA" w:rsidP="000B1F6B"/>
          <w:p w14:paraId="0EE282FD" w14:textId="3953E84F" w:rsidR="00DC56DA" w:rsidRPr="004D3011" w:rsidRDefault="00DC56DA" w:rsidP="000B1F6B">
            <w:pPr>
              <w:rPr>
                <w:color w:val="FFFFFF" w:themeColor="background1"/>
              </w:rPr>
            </w:pPr>
          </w:p>
        </w:tc>
      </w:tr>
      <w:tr w:rsidR="00B416BB" w14:paraId="6178C4B3" w14:textId="77777777" w:rsidTr="000B1F6B">
        <w:tc>
          <w:tcPr>
            <w:tcW w:w="3600" w:type="dxa"/>
          </w:tcPr>
          <w:p w14:paraId="7AE79CB7" w14:textId="77777777" w:rsidR="00B416BB" w:rsidRDefault="00B416BB" w:rsidP="000B1F6B">
            <w:pPr>
              <w:pStyle w:val="Heading3"/>
              <w:rPr>
                <w:noProof/>
              </w:rPr>
            </w:pPr>
          </w:p>
        </w:tc>
        <w:tc>
          <w:tcPr>
            <w:tcW w:w="720" w:type="dxa"/>
          </w:tcPr>
          <w:p w14:paraId="227405CE" w14:textId="77777777" w:rsidR="00B416BB" w:rsidRDefault="00B416BB" w:rsidP="000B1F6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80F63E9" w14:textId="77777777" w:rsidR="00B416BB" w:rsidRDefault="00B416BB" w:rsidP="000B1F6B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6759C5BD" w14:textId="77777777" w:rsidR="00DC56DA" w:rsidRDefault="00DC56DA" w:rsidP="00DC56DA">
      <w:pPr>
        <w:tabs>
          <w:tab w:val="left" w:pos="990"/>
        </w:tabs>
      </w:pPr>
    </w:p>
    <w:p w14:paraId="7954BF83" w14:textId="77777777" w:rsidR="0043117B" w:rsidRPr="00DC56DA" w:rsidRDefault="00AB2230" w:rsidP="00DC56DA"/>
    <w:sectPr w:rsidR="0043117B" w:rsidRPr="00DC56DA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2815" w14:textId="77777777" w:rsidR="00AB2230" w:rsidRDefault="00AB2230" w:rsidP="000C45FF">
      <w:r>
        <w:separator/>
      </w:r>
    </w:p>
  </w:endnote>
  <w:endnote w:type="continuationSeparator" w:id="0">
    <w:p w14:paraId="0E65518B" w14:textId="77777777" w:rsidR="00AB2230" w:rsidRDefault="00AB223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252F" w14:textId="77777777" w:rsidR="00AB2230" w:rsidRDefault="00AB2230" w:rsidP="000C45FF">
      <w:r>
        <w:separator/>
      </w:r>
    </w:p>
  </w:footnote>
  <w:footnote w:type="continuationSeparator" w:id="0">
    <w:p w14:paraId="728F0D31" w14:textId="77777777" w:rsidR="00AB2230" w:rsidRDefault="00AB223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CBC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9261B3" wp14:editId="0BBB0FC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C86"/>
    <w:multiLevelType w:val="hybridMultilevel"/>
    <w:tmpl w:val="07C08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64A74"/>
    <w:multiLevelType w:val="hybridMultilevel"/>
    <w:tmpl w:val="1E809284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359961BB"/>
    <w:multiLevelType w:val="hybridMultilevel"/>
    <w:tmpl w:val="E23C9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87035"/>
    <w:multiLevelType w:val="hybridMultilevel"/>
    <w:tmpl w:val="C4E66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C444C"/>
    <w:multiLevelType w:val="hybridMultilevel"/>
    <w:tmpl w:val="9FB6A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71CCF"/>
    <w:multiLevelType w:val="hybridMultilevel"/>
    <w:tmpl w:val="AFB41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941"/>
    <w:multiLevelType w:val="hybridMultilevel"/>
    <w:tmpl w:val="7966B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A6B35"/>
    <w:multiLevelType w:val="hybridMultilevel"/>
    <w:tmpl w:val="496E5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773820">
    <w:abstractNumId w:val="3"/>
  </w:num>
  <w:num w:numId="2" w16cid:durableId="1063479714">
    <w:abstractNumId w:val="7"/>
  </w:num>
  <w:num w:numId="3" w16cid:durableId="441459888">
    <w:abstractNumId w:val="1"/>
  </w:num>
  <w:num w:numId="4" w16cid:durableId="199050695">
    <w:abstractNumId w:val="4"/>
  </w:num>
  <w:num w:numId="5" w16cid:durableId="129832121">
    <w:abstractNumId w:val="5"/>
  </w:num>
  <w:num w:numId="6" w16cid:durableId="735131983">
    <w:abstractNumId w:val="2"/>
  </w:num>
  <w:num w:numId="7" w16cid:durableId="1018850550">
    <w:abstractNumId w:val="6"/>
  </w:num>
  <w:num w:numId="8" w16cid:durableId="175782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39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DA"/>
    <w:rsid w:val="00036450"/>
    <w:rsid w:val="00044934"/>
    <w:rsid w:val="0007090A"/>
    <w:rsid w:val="00094499"/>
    <w:rsid w:val="000973D1"/>
    <w:rsid w:val="000C196B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1F211C"/>
    <w:rsid w:val="001F22F1"/>
    <w:rsid w:val="002400EB"/>
    <w:rsid w:val="00256CF7"/>
    <w:rsid w:val="00281FD5"/>
    <w:rsid w:val="0029235D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7CD5"/>
    <w:rsid w:val="004813B3"/>
    <w:rsid w:val="00496591"/>
    <w:rsid w:val="004C63E4"/>
    <w:rsid w:val="004D3011"/>
    <w:rsid w:val="00516031"/>
    <w:rsid w:val="005262AC"/>
    <w:rsid w:val="00534D6D"/>
    <w:rsid w:val="005E39D5"/>
    <w:rsid w:val="00600670"/>
    <w:rsid w:val="0062123A"/>
    <w:rsid w:val="00646E75"/>
    <w:rsid w:val="00653BE4"/>
    <w:rsid w:val="006771D0"/>
    <w:rsid w:val="00715FCB"/>
    <w:rsid w:val="00743101"/>
    <w:rsid w:val="00764C9F"/>
    <w:rsid w:val="007775E1"/>
    <w:rsid w:val="007867A0"/>
    <w:rsid w:val="007927F5"/>
    <w:rsid w:val="00802CA0"/>
    <w:rsid w:val="00860119"/>
    <w:rsid w:val="009260CD"/>
    <w:rsid w:val="00940A66"/>
    <w:rsid w:val="00952C25"/>
    <w:rsid w:val="00A2118D"/>
    <w:rsid w:val="00AB2230"/>
    <w:rsid w:val="00AD0A50"/>
    <w:rsid w:val="00AD76E2"/>
    <w:rsid w:val="00B04ABD"/>
    <w:rsid w:val="00B20152"/>
    <w:rsid w:val="00B359E4"/>
    <w:rsid w:val="00B376E4"/>
    <w:rsid w:val="00B416BB"/>
    <w:rsid w:val="00B57D98"/>
    <w:rsid w:val="00B70850"/>
    <w:rsid w:val="00BD525D"/>
    <w:rsid w:val="00BF789B"/>
    <w:rsid w:val="00C049AB"/>
    <w:rsid w:val="00C066B6"/>
    <w:rsid w:val="00C37BA1"/>
    <w:rsid w:val="00C4674C"/>
    <w:rsid w:val="00C506CF"/>
    <w:rsid w:val="00C71725"/>
    <w:rsid w:val="00C72BED"/>
    <w:rsid w:val="00C9578B"/>
    <w:rsid w:val="00CB0055"/>
    <w:rsid w:val="00D2522B"/>
    <w:rsid w:val="00D422DE"/>
    <w:rsid w:val="00D5459D"/>
    <w:rsid w:val="00DA1F4D"/>
    <w:rsid w:val="00DC56DA"/>
    <w:rsid w:val="00DD172A"/>
    <w:rsid w:val="00E25A26"/>
    <w:rsid w:val="00E4381A"/>
    <w:rsid w:val="00E55D74"/>
    <w:rsid w:val="00F002AC"/>
    <w:rsid w:val="00F14AE6"/>
    <w:rsid w:val="00F43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13E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DC56D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9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madhuriinga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huri1710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89\AppData\Local\Microsoft\Office\16.0\DTS\en-US%7bDE033505-4EE2-4C6E-8D1B-81AF666A4459%7d\%7bED533276-290D-436F-BE3C-7090545C95B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9BB2A851C541F0B380281187D7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F0FD1-3463-45C9-9E20-016FA537AC77}"/>
      </w:docPartPr>
      <w:docPartBody>
        <w:p w:rsidR="00DB7E72" w:rsidRDefault="00072C46" w:rsidP="00072C46">
          <w:pPr>
            <w:pStyle w:val="549BB2A851C541F0B380281187D7B563"/>
          </w:pPr>
          <w:r w:rsidRPr="00D5459D">
            <w:t>Profile</w:t>
          </w:r>
        </w:p>
      </w:docPartBody>
    </w:docPart>
    <w:docPart>
      <w:docPartPr>
        <w:name w:val="BDDB2B1C4FDD4C66BBCFD363FACF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5DD1-E181-4B5F-8BB7-DB35A618DB66}"/>
      </w:docPartPr>
      <w:docPartBody>
        <w:p w:rsidR="00DB7E72" w:rsidRDefault="00072C46" w:rsidP="00072C46">
          <w:pPr>
            <w:pStyle w:val="BDDB2B1C4FDD4C66BBCFD363FACF240F"/>
          </w:pPr>
          <w:r w:rsidRPr="00CB0055">
            <w:t>Contact</w:t>
          </w:r>
        </w:p>
      </w:docPartBody>
    </w:docPart>
    <w:docPart>
      <w:docPartPr>
        <w:name w:val="D78917EA1A7B44FE9A0EE09CDDE3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BB950-DF25-49DF-AC53-4BFACD6F7BE1}"/>
      </w:docPartPr>
      <w:docPartBody>
        <w:p w:rsidR="00DB7E72" w:rsidRDefault="00072C46" w:rsidP="00072C46">
          <w:pPr>
            <w:pStyle w:val="D78917EA1A7B44FE9A0EE09CDDE3BCE3"/>
          </w:pPr>
          <w:r w:rsidRPr="004D3011">
            <w:t>PHONE:</w:t>
          </w:r>
        </w:p>
      </w:docPartBody>
    </w:docPart>
    <w:docPart>
      <w:docPartPr>
        <w:name w:val="8B96488E871F46C2918F2654D7F78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B5443-F15E-4B72-BAB4-C7F6945E4E5A}"/>
      </w:docPartPr>
      <w:docPartBody>
        <w:p w:rsidR="00DB7E72" w:rsidRDefault="00072C46" w:rsidP="00072C46">
          <w:pPr>
            <w:pStyle w:val="8B96488E871F46C2918F2654D7F7853B"/>
          </w:pPr>
          <w:r w:rsidRPr="004D3011">
            <w:t>EMAIL:</w:t>
          </w:r>
        </w:p>
      </w:docPartBody>
    </w:docPart>
    <w:docPart>
      <w:docPartPr>
        <w:name w:val="6A78D1C63C3F4F4BBEB7FA4A47E6E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FB7BA-D06F-4281-BFBD-D9E186530BD8}"/>
      </w:docPartPr>
      <w:docPartBody>
        <w:p w:rsidR="00DB7E72" w:rsidRDefault="00072C46" w:rsidP="00072C46">
          <w:pPr>
            <w:pStyle w:val="6A78D1C63C3F4F4BBEB7FA4A47E6ED0C"/>
          </w:pPr>
          <w:r w:rsidRPr="00036450">
            <w:t>EDUCATION</w:t>
          </w:r>
        </w:p>
      </w:docPartBody>
    </w:docPart>
    <w:docPart>
      <w:docPartPr>
        <w:name w:val="F1E38857D84A4260A70B0332B5A2E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47DC-037B-44B8-B142-468A81AA6865}"/>
      </w:docPartPr>
      <w:docPartBody>
        <w:p w:rsidR="00DB7E72" w:rsidRDefault="00072C46" w:rsidP="00072C46">
          <w:pPr>
            <w:pStyle w:val="F1E38857D84A4260A70B0332B5A2E23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6"/>
    <w:rsid w:val="00072C46"/>
    <w:rsid w:val="00074E64"/>
    <w:rsid w:val="00DB7E72"/>
    <w:rsid w:val="00F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72C4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46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C4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9BB2A851C541F0B380281187D7B563">
    <w:name w:val="549BB2A851C541F0B380281187D7B563"/>
    <w:rsid w:val="00072C46"/>
  </w:style>
  <w:style w:type="paragraph" w:customStyle="1" w:styleId="BDDB2B1C4FDD4C66BBCFD363FACF240F">
    <w:name w:val="BDDB2B1C4FDD4C66BBCFD363FACF240F"/>
    <w:rsid w:val="00072C46"/>
  </w:style>
  <w:style w:type="paragraph" w:customStyle="1" w:styleId="D78917EA1A7B44FE9A0EE09CDDE3BCE3">
    <w:name w:val="D78917EA1A7B44FE9A0EE09CDDE3BCE3"/>
    <w:rsid w:val="00072C46"/>
  </w:style>
  <w:style w:type="paragraph" w:customStyle="1" w:styleId="8B96488E871F46C2918F2654D7F7853B">
    <w:name w:val="8B96488E871F46C2918F2654D7F7853B"/>
    <w:rsid w:val="00072C46"/>
  </w:style>
  <w:style w:type="paragraph" w:customStyle="1" w:styleId="6A78D1C63C3F4F4BBEB7FA4A47E6ED0C">
    <w:name w:val="6A78D1C63C3F4F4BBEB7FA4A47E6ED0C"/>
    <w:rsid w:val="00072C46"/>
  </w:style>
  <w:style w:type="paragraph" w:customStyle="1" w:styleId="F1E38857D84A4260A70B0332B5A2E232">
    <w:name w:val="F1E38857D84A4260A70B0332B5A2E232"/>
    <w:rsid w:val="00072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{ED533276-290D-436F-BE3C-7090545C95B7}tf00546271_win32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2021-12-15T11:59:00Z</dcterms:created>
  <dcterms:modified xsi:type="dcterms:W3CDTF">2022-04-26T06:24:00Z</dcterms:modified>
</cp:coreProperties>
</file>